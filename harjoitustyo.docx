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5B9" w:rsidRPr="00D404F1" w:rsidRDefault="001B0EEF" w:rsidP="005835B9">
      <w:pPr>
        <w:pStyle w:val="Kansi26"/>
        <w:rPr>
          <w:lang w:val="en-US"/>
        </w:rPr>
      </w:pPr>
      <w:r w:rsidRPr="00D404F1">
        <w:rPr>
          <w:lang w:val="en-US"/>
        </w:rPr>
        <w:t>Top-down-shooter peli</w:t>
      </w:r>
    </w:p>
    <w:p w:rsidR="005835B9" w:rsidRPr="00D404F1" w:rsidRDefault="005835B9" w:rsidP="005835B9">
      <w:pPr>
        <w:pStyle w:val="Kansi18"/>
        <w:rPr>
          <w:lang w:val="en-US"/>
        </w:rPr>
      </w:pPr>
    </w:p>
    <w:p w:rsidR="005835B9" w:rsidRPr="00D404F1" w:rsidRDefault="005835B9" w:rsidP="005835B9">
      <w:pPr>
        <w:pStyle w:val="Kansi18"/>
        <w:rPr>
          <w:lang w:val="en-US"/>
        </w:rPr>
      </w:pPr>
    </w:p>
    <w:p w:rsidR="005835B9" w:rsidRPr="00D404F1" w:rsidRDefault="004578E7" w:rsidP="005835B9">
      <w:pPr>
        <w:pStyle w:val="Kansi14"/>
        <w:rPr>
          <w:lang w:val="en-US"/>
        </w:rPr>
      </w:pPr>
      <w:r w:rsidRPr="00D404F1">
        <w:rPr>
          <w:lang w:val="en-US"/>
        </w:rPr>
        <w:t>Hakamäki Timo</w:t>
      </w:r>
    </w:p>
    <w:p w:rsidR="004578E7" w:rsidRDefault="004578E7" w:rsidP="005835B9">
      <w:pPr>
        <w:pStyle w:val="Kansi14"/>
      </w:pPr>
      <w:r>
        <w:t>Miettinen Jarko</w:t>
      </w:r>
    </w:p>
    <w:p w:rsidR="004578E7" w:rsidRDefault="004578E7" w:rsidP="005835B9">
      <w:pPr>
        <w:pStyle w:val="Kansi14"/>
      </w:pPr>
      <w:r>
        <w:t>Sormunen Teemu</w:t>
      </w:r>
    </w:p>
    <w:p w:rsidR="005835B9" w:rsidRDefault="005835B9" w:rsidP="005835B9">
      <w:pPr>
        <w:pStyle w:val="Kansi14"/>
      </w:pPr>
    </w:p>
    <w:p w:rsidR="005835B9" w:rsidRDefault="005835B9" w:rsidP="005835B9">
      <w:pPr>
        <w:pStyle w:val="Kansi14"/>
      </w:pPr>
    </w:p>
    <w:p w:rsidR="005835B9" w:rsidRDefault="005835B9" w:rsidP="005835B9">
      <w:pPr>
        <w:pStyle w:val="Kansi14"/>
      </w:pPr>
    </w:p>
    <w:p w:rsidR="005835B9" w:rsidRDefault="005835B9" w:rsidP="005835B9">
      <w:pPr>
        <w:pStyle w:val="Kansi14"/>
      </w:pPr>
    </w:p>
    <w:p w:rsidR="005835B9" w:rsidRDefault="004578E7" w:rsidP="005835B9">
      <w:pPr>
        <w:pStyle w:val="Kansi14"/>
      </w:pPr>
      <w:r>
        <w:t>Harjoitustyö</w:t>
      </w:r>
    </w:p>
    <w:p w:rsidR="005835B9" w:rsidRDefault="004578E7" w:rsidP="005835B9">
      <w:pPr>
        <w:pStyle w:val="Kansi14"/>
      </w:pPr>
      <w:r>
        <w:t>Helmikuu 2017</w:t>
      </w:r>
    </w:p>
    <w:p w:rsidR="005835B9" w:rsidRDefault="00C31D95" w:rsidP="005835B9">
      <w:pPr>
        <w:pStyle w:val="Kansi14"/>
      </w:pPr>
      <w:r>
        <w:t>Insinööri AMK</w:t>
      </w:r>
    </w:p>
    <w:p w:rsidR="005835B9" w:rsidRDefault="00C31D95" w:rsidP="005835B9">
      <w:pPr>
        <w:pStyle w:val="Kansi14"/>
        <w:sectPr w:rsidR="005835B9" w:rsidSect="009A660C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  <w:r>
        <w:t>Tieto- ja Viestintätekniikka</w:t>
      </w:r>
      <w:r w:rsidR="005835B9">
        <w:br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-13572519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578E7" w:rsidRPr="00C31D95" w:rsidRDefault="00D404F1">
          <w:pPr>
            <w:pStyle w:val="TOCHeading"/>
          </w:pPr>
          <w:r>
            <w:t>Sisällysluettelo</w:t>
          </w:r>
        </w:p>
        <w:p w:rsidR="00E5134A" w:rsidRDefault="004578E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 w:rsidRPr="004578E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75541201" w:history="1">
            <w:r w:rsidR="00E5134A" w:rsidRPr="00631428">
              <w:rPr>
                <w:rStyle w:val="Hyperlink"/>
                <w:noProof/>
                <w:lang w:val="en-US"/>
              </w:rPr>
              <w:t>1</w:t>
            </w:r>
            <w:r w:rsidR="00E5134A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5134A" w:rsidRPr="00631428">
              <w:rPr>
                <w:rStyle w:val="Hyperlink"/>
                <w:noProof/>
                <w:lang w:val="en-US"/>
              </w:rPr>
              <w:t>Tietoa tekijöistä</w:t>
            </w:r>
            <w:r w:rsidR="00E5134A">
              <w:rPr>
                <w:noProof/>
                <w:webHidden/>
              </w:rPr>
              <w:tab/>
            </w:r>
            <w:r w:rsidR="00E5134A">
              <w:rPr>
                <w:noProof/>
                <w:webHidden/>
              </w:rPr>
              <w:fldChar w:fldCharType="begin"/>
            </w:r>
            <w:r w:rsidR="00E5134A">
              <w:rPr>
                <w:noProof/>
                <w:webHidden/>
              </w:rPr>
              <w:instrText xml:space="preserve"> PAGEREF _Toc475541201 \h </w:instrText>
            </w:r>
            <w:r w:rsidR="00E5134A">
              <w:rPr>
                <w:noProof/>
                <w:webHidden/>
              </w:rPr>
            </w:r>
            <w:r w:rsidR="00E5134A">
              <w:rPr>
                <w:noProof/>
                <w:webHidden/>
              </w:rPr>
              <w:fldChar w:fldCharType="separate"/>
            </w:r>
            <w:r w:rsidR="00E5134A">
              <w:rPr>
                <w:noProof/>
                <w:webHidden/>
              </w:rPr>
              <w:t>2</w:t>
            </w:r>
            <w:r w:rsidR="00E5134A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E5134A" w:rsidRDefault="005F41D1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5541202" w:history="1">
            <w:r w:rsidR="00E5134A" w:rsidRPr="00631428">
              <w:rPr>
                <w:rStyle w:val="Hyperlink"/>
                <w:noProof/>
                <w:lang w:val="en-US"/>
              </w:rPr>
              <w:t>2</w:t>
            </w:r>
            <w:r w:rsidR="00E5134A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5134A" w:rsidRPr="00631428">
              <w:rPr>
                <w:rStyle w:val="Hyperlink"/>
                <w:noProof/>
                <w:lang w:val="en-US"/>
              </w:rPr>
              <w:t>Sovelluksen yleiskuvaus</w:t>
            </w:r>
            <w:r w:rsidR="00E5134A">
              <w:rPr>
                <w:noProof/>
                <w:webHidden/>
              </w:rPr>
              <w:tab/>
            </w:r>
            <w:r w:rsidR="00E5134A">
              <w:rPr>
                <w:noProof/>
                <w:webHidden/>
              </w:rPr>
              <w:fldChar w:fldCharType="begin"/>
            </w:r>
            <w:r w:rsidR="00E5134A">
              <w:rPr>
                <w:noProof/>
                <w:webHidden/>
              </w:rPr>
              <w:instrText xml:space="preserve"> PAGEREF _Toc475541202 \h </w:instrText>
            </w:r>
            <w:r w:rsidR="00E5134A">
              <w:rPr>
                <w:noProof/>
                <w:webHidden/>
              </w:rPr>
            </w:r>
            <w:r w:rsidR="00E5134A">
              <w:rPr>
                <w:noProof/>
                <w:webHidden/>
              </w:rPr>
              <w:fldChar w:fldCharType="separate"/>
            </w:r>
            <w:r w:rsidR="00E5134A">
              <w:rPr>
                <w:noProof/>
                <w:webHidden/>
              </w:rPr>
              <w:t>2</w:t>
            </w:r>
            <w:r w:rsidR="00E5134A">
              <w:rPr>
                <w:noProof/>
                <w:webHidden/>
              </w:rPr>
              <w:fldChar w:fldCharType="end"/>
            </w:r>
          </w:hyperlink>
        </w:p>
        <w:p w:rsidR="00E5134A" w:rsidRDefault="005F41D1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75541203" w:history="1">
            <w:r w:rsidR="00E5134A" w:rsidRPr="00631428">
              <w:rPr>
                <w:rStyle w:val="Hyperlink"/>
                <w:noProof/>
              </w:rPr>
              <w:t>2.1</w:t>
            </w:r>
            <w:r w:rsidR="00E5134A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E5134A" w:rsidRPr="00631428">
              <w:rPr>
                <w:rStyle w:val="Hyperlink"/>
                <w:noProof/>
              </w:rPr>
              <w:t>Kohdeyleisö</w:t>
            </w:r>
            <w:r w:rsidR="00E5134A">
              <w:rPr>
                <w:noProof/>
                <w:webHidden/>
              </w:rPr>
              <w:tab/>
            </w:r>
            <w:r w:rsidR="00E5134A">
              <w:rPr>
                <w:noProof/>
                <w:webHidden/>
              </w:rPr>
              <w:fldChar w:fldCharType="begin"/>
            </w:r>
            <w:r w:rsidR="00E5134A">
              <w:rPr>
                <w:noProof/>
                <w:webHidden/>
              </w:rPr>
              <w:instrText xml:space="preserve"> PAGEREF _Toc475541203 \h </w:instrText>
            </w:r>
            <w:r w:rsidR="00E5134A">
              <w:rPr>
                <w:noProof/>
                <w:webHidden/>
              </w:rPr>
            </w:r>
            <w:r w:rsidR="00E5134A">
              <w:rPr>
                <w:noProof/>
                <w:webHidden/>
              </w:rPr>
              <w:fldChar w:fldCharType="separate"/>
            </w:r>
            <w:r w:rsidR="00E5134A">
              <w:rPr>
                <w:noProof/>
                <w:webHidden/>
              </w:rPr>
              <w:t>2</w:t>
            </w:r>
            <w:r w:rsidR="00E5134A">
              <w:rPr>
                <w:noProof/>
                <w:webHidden/>
              </w:rPr>
              <w:fldChar w:fldCharType="end"/>
            </w:r>
          </w:hyperlink>
        </w:p>
        <w:p w:rsidR="00E5134A" w:rsidRDefault="005F41D1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5541204" w:history="1">
            <w:r w:rsidR="00E5134A" w:rsidRPr="00631428">
              <w:rPr>
                <w:rStyle w:val="Hyperlink"/>
                <w:noProof/>
                <w:lang w:val="en-US"/>
              </w:rPr>
              <w:t>3</w:t>
            </w:r>
            <w:r w:rsidR="00E5134A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5134A" w:rsidRPr="00631428">
              <w:rPr>
                <w:rStyle w:val="Hyperlink"/>
                <w:noProof/>
                <w:lang w:val="en-US"/>
              </w:rPr>
              <w:t>Käyttöympäristö ja käytetyt teknologiat</w:t>
            </w:r>
            <w:r w:rsidR="00E5134A">
              <w:rPr>
                <w:noProof/>
                <w:webHidden/>
              </w:rPr>
              <w:tab/>
            </w:r>
            <w:r w:rsidR="00E5134A">
              <w:rPr>
                <w:noProof/>
                <w:webHidden/>
              </w:rPr>
              <w:fldChar w:fldCharType="begin"/>
            </w:r>
            <w:r w:rsidR="00E5134A">
              <w:rPr>
                <w:noProof/>
                <w:webHidden/>
              </w:rPr>
              <w:instrText xml:space="preserve"> PAGEREF _Toc475541204 \h </w:instrText>
            </w:r>
            <w:r w:rsidR="00E5134A">
              <w:rPr>
                <w:noProof/>
                <w:webHidden/>
              </w:rPr>
            </w:r>
            <w:r w:rsidR="00E5134A">
              <w:rPr>
                <w:noProof/>
                <w:webHidden/>
              </w:rPr>
              <w:fldChar w:fldCharType="separate"/>
            </w:r>
            <w:r w:rsidR="00E5134A">
              <w:rPr>
                <w:noProof/>
                <w:webHidden/>
              </w:rPr>
              <w:t>2</w:t>
            </w:r>
            <w:r w:rsidR="00E5134A">
              <w:rPr>
                <w:noProof/>
                <w:webHidden/>
              </w:rPr>
              <w:fldChar w:fldCharType="end"/>
            </w:r>
          </w:hyperlink>
        </w:p>
        <w:p w:rsidR="00E5134A" w:rsidRDefault="005F41D1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5541205" w:history="1">
            <w:r w:rsidR="00E5134A" w:rsidRPr="00631428">
              <w:rPr>
                <w:rStyle w:val="Hyperlink"/>
                <w:noProof/>
                <w:lang w:val="en-US"/>
              </w:rPr>
              <w:t>4</w:t>
            </w:r>
            <w:r w:rsidR="00E5134A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5134A" w:rsidRPr="00631428">
              <w:rPr>
                <w:rStyle w:val="Hyperlink"/>
                <w:noProof/>
                <w:lang w:val="en-US"/>
              </w:rPr>
              <w:t>Toteutettavat toiminnot</w:t>
            </w:r>
            <w:r w:rsidR="00E5134A">
              <w:rPr>
                <w:noProof/>
                <w:webHidden/>
              </w:rPr>
              <w:tab/>
            </w:r>
            <w:r w:rsidR="00E5134A">
              <w:rPr>
                <w:noProof/>
                <w:webHidden/>
              </w:rPr>
              <w:fldChar w:fldCharType="begin"/>
            </w:r>
            <w:r w:rsidR="00E5134A">
              <w:rPr>
                <w:noProof/>
                <w:webHidden/>
              </w:rPr>
              <w:instrText xml:space="preserve"> PAGEREF _Toc475541205 \h </w:instrText>
            </w:r>
            <w:r w:rsidR="00E5134A">
              <w:rPr>
                <w:noProof/>
                <w:webHidden/>
              </w:rPr>
            </w:r>
            <w:r w:rsidR="00E5134A">
              <w:rPr>
                <w:noProof/>
                <w:webHidden/>
              </w:rPr>
              <w:fldChar w:fldCharType="separate"/>
            </w:r>
            <w:r w:rsidR="00E5134A">
              <w:rPr>
                <w:noProof/>
                <w:webHidden/>
              </w:rPr>
              <w:t>2</w:t>
            </w:r>
            <w:r w:rsidR="00E5134A">
              <w:rPr>
                <w:noProof/>
                <w:webHidden/>
              </w:rPr>
              <w:fldChar w:fldCharType="end"/>
            </w:r>
          </w:hyperlink>
        </w:p>
        <w:p w:rsidR="00E5134A" w:rsidRDefault="005F41D1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5541206" w:history="1">
            <w:r w:rsidR="00E5134A" w:rsidRPr="00631428">
              <w:rPr>
                <w:rStyle w:val="Hyperlink"/>
                <w:noProof/>
                <w:lang w:val="en-US"/>
              </w:rPr>
              <w:t>5</w:t>
            </w:r>
            <w:r w:rsidR="00E5134A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5134A" w:rsidRPr="00631428">
              <w:rPr>
                <w:rStyle w:val="Hyperlink"/>
                <w:noProof/>
                <w:lang w:val="en-US"/>
              </w:rPr>
              <w:t>Rakennekaavio</w:t>
            </w:r>
            <w:r w:rsidR="00E5134A">
              <w:rPr>
                <w:noProof/>
                <w:webHidden/>
              </w:rPr>
              <w:tab/>
            </w:r>
            <w:r w:rsidR="00E5134A">
              <w:rPr>
                <w:noProof/>
                <w:webHidden/>
              </w:rPr>
              <w:fldChar w:fldCharType="begin"/>
            </w:r>
            <w:r w:rsidR="00E5134A">
              <w:rPr>
                <w:noProof/>
                <w:webHidden/>
              </w:rPr>
              <w:instrText xml:space="preserve"> PAGEREF _Toc475541206 \h </w:instrText>
            </w:r>
            <w:r w:rsidR="00E5134A">
              <w:rPr>
                <w:noProof/>
                <w:webHidden/>
              </w:rPr>
            </w:r>
            <w:r w:rsidR="00E5134A">
              <w:rPr>
                <w:noProof/>
                <w:webHidden/>
              </w:rPr>
              <w:fldChar w:fldCharType="separate"/>
            </w:r>
            <w:r w:rsidR="00E5134A">
              <w:rPr>
                <w:noProof/>
                <w:webHidden/>
              </w:rPr>
              <w:t>3</w:t>
            </w:r>
            <w:r w:rsidR="00E5134A">
              <w:rPr>
                <w:noProof/>
                <w:webHidden/>
              </w:rPr>
              <w:fldChar w:fldCharType="end"/>
            </w:r>
          </w:hyperlink>
        </w:p>
        <w:p w:rsidR="00E5134A" w:rsidRDefault="005F41D1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5541207" w:history="1">
            <w:r w:rsidR="00E5134A" w:rsidRPr="00631428">
              <w:rPr>
                <w:rStyle w:val="Hyperlink"/>
                <w:noProof/>
                <w:lang w:val="en-US"/>
              </w:rPr>
              <w:t>6</w:t>
            </w:r>
            <w:r w:rsidR="00E5134A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5134A" w:rsidRPr="00631428">
              <w:rPr>
                <w:rStyle w:val="Hyperlink"/>
                <w:noProof/>
                <w:lang w:val="en-US"/>
              </w:rPr>
              <w:t>Työnjako</w:t>
            </w:r>
            <w:r w:rsidR="00E5134A">
              <w:rPr>
                <w:noProof/>
                <w:webHidden/>
              </w:rPr>
              <w:tab/>
            </w:r>
            <w:r w:rsidR="00E5134A">
              <w:rPr>
                <w:noProof/>
                <w:webHidden/>
              </w:rPr>
              <w:fldChar w:fldCharType="begin"/>
            </w:r>
            <w:r w:rsidR="00E5134A">
              <w:rPr>
                <w:noProof/>
                <w:webHidden/>
              </w:rPr>
              <w:instrText xml:space="preserve"> PAGEREF _Toc475541207 \h </w:instrText>
            </w:r>
            <w:r w:rsidR="00E5134A">
              <w:rPr>
                <w:noProof/>
                <w:webHidden/>
              </w:rPr>
            </w:r>
            <w:r w:rsidR="00E5134A">
              <w:rPr>
                <w:noProof/>
                <w:webHidden/>
              </w:rPr>
              <w:fldChar w:fldCharType="separate"/>
            </w:r>
            <w:r w:rsidR="00E5134A">
              <w:rPr>
                <w:noProof/>
                <w:webHidden/>
              </w:rPr>
              <w:t>3</w:t>
            </w:r>
            <w:r w:rsidR="00E5134A">
              <w:rPr>
                <w:noProof/>
                <w:webHidden/>
              </w:rPr>
              <w:fldChar w:fldCharType="end"/>
            </w:r>
          </w:hyperlink>
        </w:p>
        <w:p w:rsidR="00E5134A" w:rsidRDefault="005F41D1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5541208" w:history="1">
            <w:r w:rsidR="00E5134A" w:rsidRPr="00631428">
              <w:rPr>
                <w:rStyle w:val="Hyperlink"/>
                <w:noProof/>
                <w:lang w:val="en-US"/>
              </w:rPr>
              <w:t>7</w:t>
            </w:r>
            <w:r w:rsidR="00E5134A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5134A" w:rsidRPr="00631428">
              <w:rPr>
                <w:rStyle w:val="Hyperlink"/>
                <w:noProof/>
                <w:lang w:val="en-US"/>
              </w:rPr>
              <w:t>Näyttösuunnitelma</w:t>
            </w:r>
            <w:r w:rsidR="00E5134A">
              <w:rPr>
                <w:noProof/>
                <w:webHidden/>
              </w:rPr>
              <w:tab/>
            </w:r>
            <w:r w:rsidR="00E5134A">
              <w:rPr>
                <w:noProof/>
                <w:webHidden/>
              </w:rPr>
              <w:fldChar w:fldCharType="begin"/>
            </w:r>
            <w:r w:rsidR="00E5134A">
              <w:rPr>
                <w:noProof/>
                <w:webHidden/>
              </w:rPr>
              <w:instrText xml:space="preserve"> PAGEREF _Toc475541208 \h </w:instrText>
            </w:r>
            <w:r w:rsidR="00E5134A">
              <w:rPr>
                <w:noProof/>
                <w:webHidden/>
              </w:rPr>
            </w:r>
            <w:r w:rsidR="00E5134A">
              <w:rPr>
                <w:noProof/>
                <w:webHidden/>
              </w:rPr>
              <w:fldChar w:fldCharType="separate"/>
            </w:r>
            <w:r w:rsidR="00E5134A">
              <w:rPr>
                <w:noProof/>
                <w:webHidden/>
              </w:rPr>
              <w:t>3</w:t>
            </w:r>
            <w:r w:rsidR="00E5134A">
              <w:rPr>
                <w:noProof/>
                <w:webHidden/>
              </w:rPr>
              <w:fldChar w:fldCharType="end"/>
            </w:r>
          </w:hyperlink>
        </w:p>
        <w:p w:rsidR="004578E7" w:rsidRPr="004578E7" w:rsidRDefault="004578E7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78E7" w:rsidRDefault="004578E7">
      <w:pPr>
        <w:spacing w:before="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AB540F" w:rsidRDefault="004578E7" w:rsidP="004578E7">
      <w:pPr>
        <w:pStyle w:val="Heading1"/>
        <w:rPr>
          <w:lang w:val="en-US"/>
        </w:rPr>
      </w:pPr>
      <w:bookmarkStart w:id="1" w:name="_Toc475541201"/>
      <w:r>
        <w:rPr>
          <w:lang w:val="en-US"/>
        </w:rPr>
        <w:lastRenderedPageBreak/>
        <w:t>Tietoa tekijöistä</w:t>
      </w:r>
      <w:bookmarkEnd w:id="1"/>
    </w:p>
    <w:p w:rsidR="004578E7" w:rsidRPr="00C31D95" w:rsidRDefault="00C31D95" w:rsidP="004578E7">
      <w:r w:rsidRPr="00C31D95">
        <w:t xml:space="preserve">Tekijät ovat ensimmäisen vuoden insinööriopiskelijoita, joilla on kiinnostusta ohjelmisto- ja pelialaan. </w:t>
      </w:r>
      <w:r>
        <w:t>Koulua aikaisempaa kokemusta ohjelmoinnista ei kenelläkään tiimin jäsenistä ole.</w:t>
      </w:r>
    </w:p>
    <w:p w:rsidR="004578E7" w:rsidRPr="00C31D95" w:rsidRDefault="004578E7" w:rsidP="004578E7">
      <w:pPr>
        <w:pStyle w:val="Heading1"/>
      </w:pPr>
      <w:bookmarkStart w:id="2" w:name="_Toc475541202"/>
      <w:r w:rsidRPr="00C31D95">
        <w:t>Sovelluksen yleiskuvaus</w:t>
      </w:r>
      <w:bookmarkEnd w:id="2"/>
    </w:p>
    <w:p w:rsidR="004578E7" w:rsidRDefault="004578E7" w:rsidP="004578E7">
      <w:r w:rsidRPr="004578E7">
        <w:t xml:space="preserve">Sovellus tulee olemaan 2d-grafiikkaa hyödyntävä ylhäältä kuvattu peli. </w:t>
      </w:r>
      <w:r>
        <w:t>Pelin ideana on ampua pelissä olevia vihollisia ja kerätä samalla pisteitä.</w:t>
      </w:r>
      <w:r w:rsidR="001D116B">
        <w:t xml:space="preserve"> Jokaisella vihollisella on ennalta määritelty ”pistearvo”, joka tappaessa lisää kokonaispistemäärää. Peliin olisi myös tarkoitus saada sivullisia hahmoja, joiden tappamisesta kokonaispistemäärä vähenee.</w:t>
      </w:r>
      <w:r>
        <w:t xml:space="preserve"> Pelihahmoa liikutetaan näppäimistön avulla</w:t>
      </w:r>
      <w:r w:rsidR="001D116B">
        <w:t xml:space="preserve"> ja mikäli mahdollista  kääntyminen toteutetaan hiirellä.</w:t>
      </w:r>
    </w:p>
    <w:p w:rsidR="001D116B" w:rsidRPr="004578E7" w:rsidRDefault="001D116B" w:rsidP="004578E7">
      <w:r>
        <w:t>Pelissä on mukana päävalikko, josta pääsee peliin, pistetaulukkoon tai poistumaan pelistä. Aloitettaessa</w:t>
      </w:r>
      <w:r w:rsidR="00072F6D">
        <w:t xml:space="preserve"> uusi peli kysytään pelaajalta nimi, joka tallennetaan pelin lopuksi pistemäärän kanssa ulkoiseen tiedostoon. Päävalikosta valittaessa pistetaulukko, peli hakee aiempien pelaajien tulokset ja näyttää ne ruudulla.</w:t>
      </w:r>
    </w:p>
    <w:p w:rsidR="004578E7" w:rsidRPr="001D116B" w:rsidRDefault="004578E7" w:rsidP="004578E7">
      <w:pPr>
        <w:pStyle w:val="Heading2"/>
      </w:pPr>
      <w:bookmarkStart w:id="3" w:name="_Toc475541203"/>
      <w:r w:rsidRPr="001D116B">
        <w:t>Kohdeyleisö</w:t>
      </w:r>
      <w:bookmarkEnd w:id="3"/>
    </w:p>
    <w:p w:rsidR="004578E7" w:rsidRPr="004578E7" w:rsidRDefault="004578E7" w:rsidP="004578E7">
      <w:r w:rsidRPr="004578E7">
        <w:t>Kohdeyleisönä toimivat ensisijaisesti pelin kehittäjät itse</w:t>
      </w:r>
      <w:r w:rsidR="00046F4A">
        <w:t>, mutta lopullinen tuote soveltuu videopeleistä sekä väkivaltaviihteestä nauttiville ihmisille.</w:t>
      </w:r>
      <w:r w:rsidR="001D116B">
        <w:t xml:space="preserve"> Mikäli tekijät ovat riittävän ylpeitä tuotoksestaan, lisätään peli Windows storeen.</w:t>
      </w:r>
    </w:p>
    <w:p w:rsidR="004578E7" w:rsidRDefault="004578E7" w:rsidP="004578E7">
      <w:pPr>
        <w:pStyle w:val="Heading1"/>
        <w:rPr>
          <w:lang w:val="en-US"/>
        </w:rPr>
      </w:pPr>
      <w:bookmarkStart w:id="4" w:name="_Toc475541204"/>
      <w:r>
        <w:rPr>
          <w:lang w:val="en-US"/>
        </w:rPr>
        <w:t>Käyttöympäristö ja käytetyt teknologiat</w:t>
      </w:r>
      <w:bookmarkEnd w:id="4"/>
    </w:p>
    <w:p w:rsidR="00920E39" w:rsidRPr="00920E39" w:rsidRDefault="00920E39" w:rsidP="00920E39">
      <w:r w:rsidRPr="00920E39">
        <w:t>Peli toteutetaan Visual Studiolla WPF-sovelluksena.</w:t>
      </w:r>
      <w:r w:rsidR="001D116B">
        <w:t xml:space="preserve"> Käyttöympäristönä toimii Windows.</w:t>
      </w:r>
    </w:p>
    <w:p w:rsidR="004578E7" w:rsidRDefault="004578E7" w:rsidP="004578E7">
      <w:pPr>
        <w:pStyle w:val="Heading1"/>
        <w:rPr>
          <w:lang w:val="en-US"/>
        </w:rPr>
      </w:pPr>
      <w:bookmarkStart w:id="5" w:name="_Toc475541205"/>
      <w:r>
        <w:rPr>
          <w:lang w:val="en-US"/>
        </w:rPr>
        <w:lastRenderedPageBreak/>
        <w:t>Toteutettavat toiminnot</w:t>
      </w:r>
      <w:bookmarkEnd w:id="5"/>
    </w:p>
    <w:p w:rsidR="00046F4A" w:rsidRDefault="00046F4A" w:rsidP="00046F4A">
      <w:pPr>
        <w:rPr>
          <w:lang w:val="en-US"/>
        </w:rPr>
      </w:pPr>
      <w:r>
        <w:rPr>
          <w:lang w:val="en-US"/>
        </w:rPr>
        <w:t>Toteutetaan varmasti</w:t>
      </w:r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hahmon liikuttaminen</w:t>
      </w:r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hahmolla ampuminen</w:t>
      </w:r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pelissä olevat viholliset</w:t>
      </w:r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pisteiden kerääminen ja tallentaminen</w:t>
      </w:r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pisteiden lukeminen ulkoisesta tiedostosta</w:t>
      </w:r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välttävät grafiikat</w:t>
      </w:r>
    </w:p>
    <w:p w:rsidR="00046F4A" w:rsidRDefault="00046F4A" w:rsidP="00046F4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välttävät äänet</w:t>
      </w:r>
    </w:p>
    <w:p w:rsidR="00280FAE" w:rsidRPr="001D116B" w:rsidRDefault="00280FAE" w:rsidP="00046F4A">
      <w:pPr>
        <w:pStyle w:val="ListParagraph"/>
        <w:numPr>
          <w:ilvl w:val="0"/>
          <w:numId w:val="12"/>
        </w:numPr>
      </w:pPr>
      <w:r w:rsidRPr="001D116B">
        <w:t>pelissä mukana “viattomia”, joiden ampumisesta menettää pisteitä</w:t>
      </w:r>
    </w:p>
    <w:p w:rsidR="00046F4A" w:rsidRDefault="00046F4A" w:rsidP="00046F4A">
      <w:pPr>
        <w:rPr>
          <w:lang w:val="en-US"/>
        </w:rPr>
      </w:pPr>
      <w:r>
        <w:rPr>
          <w:lang w:val="en-US"/>
        </w:rPr>
        <w:t>Toteutaan, mikäli jää aikaa</w:t>
      </w:r>
    </w:p>
    <w:p w:rsidR="00046F4A" w:rsidRDefault="00046F4A" w:rsidP="00046F4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useita aseita</w:t>
      </w:r>
    </w:p>
    <w:p w:rsidR="00280FAE" w:rsidRDefault="00016023" w:rsidP="00280FA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useita</w:t>
      </w:r>
      <w:r w:rsidR="00280FAE">
        <w:rPr>
          <w:lang w:val="en-US"/>
        </w:rPr>
        <w:t xml:space="preserve"> tasoja</w:t>
      </w:r>
    </w:p>
    <w:p w:rsidR="00016023" w:rsidRPr="00280FAE" w:rsidRDefault="00016023" w:rsidP="00280FA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pelikentällä esteitä ja ansoja</w:t>
      </w:r>
    </w:p>
    <w:p w:rsidR="00046F4A" w:rsidRDefault="00046F4A" w:rsidP="00046F4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ampuminen ja kääntyminen hiirellä</w:t>
      </w:r>
    </w:p>
    <w:p w:rsidR="00046F4A" w:rsidRDefault="00046F4A" w:rsidP="00046F4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paremmat grafiikat ja äänet</w:t>
      </w:r>
    </w:p>
    <w:p w:rsidR="001D116B" w:rsidRPr="00046F4A" w:rsidRDefault="001D116B" w:rsidP="00046F4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Negatiivinen Hall of Fame</w:t>
      </w:r>
    </w:p>
    <w:p w:rsidR="004578E7" w:rsidRDefault="004578E7" w:rsidP="004578E7">
      <w:pPr>
        <w:pStyle w:val="Heading1"/>
        <w:rPr>
          <w:lang w:val="en-US"/>
        </w:rPr>
      </w:pPr>
      <w:bookmarkStart w:id="6" w:name="_Toc475541206"/>
      <w:r>
        <w:rPr>
          <w:lang w:val="en-US"/>
        </w:rPr>
        <w:t>Rakennekaavio</w:t>
      </w:r>
      <w:bookmarkEnd w:id="6"/>
    </w:p>
    <w:p w:rsidR="00234542" w:rsidRPr="00234542" w:rsidRDefault="00517164" w:rsidP="00234542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5292090" cy="4592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_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E7" w:rsidRDefault="004578E7" w:rsidP="004578E7">
      <w:pPr>
        <w:pStyle w:val="Heading1"/>
        <w:rPr>
          <w:lang w:val="en-US"/>
        </w:rPr>
      </w:pPr>
      <w:bookmarkStart w:id="7" w:name="_Toc475541207"/>
      <w:r>
        <w:rPr>
          <w:lang w:val="en-US"/>
        </w:rPr>
        <w:t>Työnjako</w:t>
      </w:r>
      <w:bookmarkEnd w:id="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29"/>
        <w:gridCol w:w="1739"/>
        <w:gridCol w:w="1655"/>
        <w:gridCol w:w="1656"/>
        <w:gridCol w:w="1645"/>
      </w:tblGrid>
      <w:tr w:rsidR="00C63847" w:rsidTr="00C63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shd w:val="clear" w:color="auto" w:fill="D0CECE" w:themeFill="background2" w:themeFillShade="E6"/>
          </w:tcPr>
          <w:p w:rsidR="00C63847" w:rsidRDefault="00C63847" w:rsidP="00C63847">
            <w:pPr>
              <w:rPr>
                <w:lang w:val="en-US"/>
              </w:rPr>
            </w:pPr>
            <w:r>
              <w:rPr>
                <w:lang w:val="en-US"/>
              </w:rPr>
              <w:t>Viikko</w:t>
            </w:r>
          </w:p>
        </w:tc>
        <w:tc>
          <w:tcPr>
            <w:tcW w:w="1665" w:type="dxa"/>
            <w:shd w:val="clear" w:color="auto" w:fill="D0CECE" w:themeFill="background2" w:themeFillShade="E6"/>
          </w:tcPr>
          <w:p w:rsidR="00C63847" w:rsidRDefault="00C63847" w:rsidP="00C63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Tehtävä</w:t>
            </w:r>
          </w:p>
        </w:tc>
        <w:tc>
          <w:tcPr>
            <w:tcW w:w="1665" w:type="dxa"/>
            <w:shd w:val="clear" w:color="auto" w:fill="D0CECE" w:themeFill="background2" w:themeFillShade="E6"/>
          </w:tcPr>
          <w:p w:rsidR="00C63847" w:rsidRDefault="00C63847" w:rsidP="00C63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Suunnitellut tunnit</w:t>
            </w:r>
          </w:p>
        </w:tc>
        <w:tc>
          <w:tcPr>
            <w:tcW w:w="1665" w:type="dxa"/>
            <w:shd w:val="clear" w:color="auto" w:fill="D0CECE" w:themeFill="background2" w:themeFillShade="E6"/>
          </w:tcPr>
          <w:p w:rsidR="00C63847" w:rsidRDefault="00C63847" w:rsidP="00C63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Toteutuneet tunnit</w:t>
            </w:r>
          </w:p>
        </w:tc>
        <w:tc>
          <w:tcPr>
            <w:tcW w:w="1665" w:type="dxa"/>
            <w:shd w:val="clear" w:color="auto" w:fill="D0CECE" w:themeFill="background2" w:themeFillShade="E6"/>
          </w:tcPr>
          <w:p w:rsidR="00C63847" w:rsidRDefault="00C63847" w:rsidP="00C63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Vastuu</w:t>
            </w:r>
          </w:p>
        </w:tc>
      </w:tr>
      <w:tr w:rsidR="00C63847" w:rsidTr="00C6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C63847" w:rsidRPr="00C63847" w:rsidRDefault="00C63847" w:rsidP="00C63847">
            <w:pPr>
              <w:rPr>
                <w:b w:val="0"/>
                <w:lang w:val="en-US"/>
              </w:rPr>
            </w:pPr>
            <w:r w:rsidRPr="00C63847">
              <w:rPr>
                <w:b w:val="0"/>
                <w:lang w:val="en-US"/>
              </w:rPr>
              <w:t>8</w:t>
            </w:r>
          </w:p>
        </w:tc>
        <w:tc>
          <w:tcPr>
            <w:tcW w:w="1665" w:type="dxa"/>
          </w:tcPr>
          <w:p w:rsidR="00C63847" w:rsidRDefault="00C63847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Suunnitelma</w:t>
            </w:r>
          </w:p>
        </w:tc>
        <w:tc>
          <w:tcPr>
            <w:tcW w:w="1665" w:type="dxa"/>
          </w:tcPr>
          <w:p w:rsidR="00C63847" w:rsidRDefault="00C63847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5" w:type="dxa"/>
          </w:tcPr>
          <w:p w:rsidR="00C63847" w:rsidRDefault="00C63847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5" w:type="dxa"/>
          </w:tcPr>
          <w:p w:rsidR="00C63847" w:rsidRDefault="00C63847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Kaikki</w:t>
            </w:r>
          </w:p>
        </w:tc>
      </w:tr>
      <w:tr w:rsidR="00295F7C" w:rsidTr="00C6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295F7C" w:rsidRPr="00C63847" w:rsidRDefault="00295F7C" w:rsidP="00C6384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8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Mockups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Jarko Miettinen</w:t>
            </w:r>
          </w:p>
        </w:tc>
      </w:tr>
      <w:tr w:rsidR="00295F7C" w:rsidTr="00C6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295F7C" w:rsidRDefault="00295F7C" w:rsidP="00C6384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8/9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UML ja luokat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Kaikki</w:t>
            </w:r>
          </w:p>
        </w:tc>
      </w:tr>
      <w:tr w:rsidR="00C63847" w:rsidTr="00C6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C63847" w:rsidRPr="00295F7C" w:rsidRDefault="00295F7C" w:rsidP="00C6384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9</w:t>
            </w:r>
          </w:p>
        </w:tc>
        <w:tc>
          <w:tcPr>
            <w:tcW w:w="1665" w:type="dxa"/>
          </w:tcPr>
          <w:p w:rsidR="00C63847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Tiedonhankinta</w:t>
            </w:r>
          </w:p>
        </w:tc>
        <w:tc>
          <w:tcPr>
            <w:tcW w:w="1665" w:type="dxa"/>
          </w:tcPr>
          <w:p w:rsidR="00C63847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65" w:type="dxa"/>
          </w:tcPr>
          <w:p w:rsidR="00C63847" w:rsidRDefault="00C63847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5" w:type="dxa"/>
          </w:tcPr>
          <w:p w:rsidR="00C63847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Kaikki</w:t>
            </w:r>
          </w:p>
        </w:tc>
      </w:tr>
      <w:tr w:rsidR="00295F7C" w:rsidTr="00C6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295F7C" w:rsidRDefault="00295F7C" w:rsidP="00C6384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10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Suunnitelman esitys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5" w:type="dxa"/>
          </w:tcPr>
          <w:p w:rsidR="00295F7C" w:rsidRDefault="00295F7C" w:rsidP="00C6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Kaikki</w:t>
            </w:r>
          </w:p>
        </w:tc>
      </w:tr>
    </w:tbl>
    <w:p w:rsidR="00C63847" w:rsidRPr="00C63847" w:rsidRDefault="00C63847" w:rsidP="00C63847">
      <w:pPr>
        <w:rPr>
          <w:lang w:val="en-US"/>
        </w:rPr>
      </w:pPr>
    </w:p>
    <w:p w:rsidR="004578E7" w:rsidRDefault="004578E7" w:rsidP="004578E7">
      <w:pPr>
        <w:pStyle w:val="Heading1"/>
        <w:rPr>
          <w:lang w:val="en-US"/>
        </w:rPr>
      </w:pPr>
      <w:bookmarkStart w:id="8" w:name="_Toc475541208"/>
      <w:r>
        <w:rPr>
          <w:lang w:val="en-US"/>
        </w:rPr>
        <w:t>Näyttösuunnitelma</w:t>
      </w:r>
      <w:bookmarkEnd w:id="8"/>
    </w:p>
    <w:p w:rsidR="00175BA2" w:rsidRDefault="005F41D1" w:rsidP="00175BA2">
      <w:pPr>
        <w:rPr>
          <w:lang w:val="en-US"/>
        </w:rPr>
      </w:pPr>
      <w:hyperlink r:id="rId11" w:history="1">
        <w:r w:rsidR="00C31D95" w:rsidRPr="009E733C">
          <w:rPr>
            <w:rStyle w:val="Hyperlink"/>
            <w:lang w:val="en-US"/>
          </w:rPr>
          <w:t>https://ninjamock.com/s/BVQKJ</w:t>
        </w:r>
      </w:hyperlink>
    </w:p>
    <w:p w:rsidR="00C31D95" w:rsidRPr="00175BA2" w:rsidRDefault="00C31D95" w:rsidP="00175BA2">
      <w:pPr>
        <w:rPr>
          <w:lang w:val="en-US"/>
        </w:rPr>
      </w:pPr>
    </w:p>
    <w:sectPr w:rsidR="00C31D95" w:rsidRPr="00175BA2" w:rsidSect="005835B9">
      <w:headerReference w:type="default" r:id="rId12"/>
      <w:footerReference w:type="default" r:id="rId13"/>
      <w:pgSz w:w="11906" w:h="16838" w:code="9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327" w:rsidRDefault="007D0327" w:rsidP="008279B7">
      <w:pPr>
        <w:spacing w:before="0" w:after="0" w:line="240" w:lineRule="auto"/>
      </w:pPr>
      <w:r>
        <w:separator/>
      </w:r>
    </w:p>
  </w:endnote>
  <w:endnote w:type="continuationSeparator" w:id="0">
    <w:p w:rsidR="007D0327" w:rsidRDefault="007D0327" w:rsidP="008279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6E8" w:rsidRDefault="005835B9">
    <w:pPr>
      <w:pStyle w:val="Footer"/>
    </w:pPr>
    <w:r>
      <w:rPr>
        <w:noProof/>
        <w:lang w:eastAsia="fi-FI"/>
      </w:rPr>
      <w:drawing>
        <wp:inline distT="0" distB="0" distL="0" distR="0">
          <wp:extent cx="3161613" cy="583200"/>
          <wp:effectExtent l="0" t="0" r="1270" b="7620"/>
          <wp:docPr id="3" name="Picture 3" descr="http://batman.jamk.fi/%7Evarpe/ictvalmiudet/2016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ttp://batman.jamk.fi/%7Evarpe/ictvalmiudet/2016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1613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9B7" w:rsidRDefault="00827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327" w:rsidRDefault="007D0327" w:rsidP="008279B7">
      <w:pPr>
        <w:spacing w:before="0" w:after="0" w:line="240" w:lineRule="auto"/>
      </w:pPr>
      <w:r>
        <w:separator/>
      </w:r>
    </w:p>
  </w:footnote>
  <w:footnote w:type="continuationSeparator" w:id="0">
    <w:p w:rsidR="007D0327" w:rsidRDefault="007D0327" w:rsidP="008279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6E8" w:rsidRDefault="00AD46E8" w:rsidP="00AD46E8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B31AB83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L1ks1S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>
      <w:rPr>
        <w:noProof/>
        <w:lang w:eastAsia="fi-FI"/>
      </w:rPr>
      <w:drawing>
        <wp:inline distT="0" distB="0" distL="0" distR="0">
          <wp:extent cx="2106000" cy="622749"/>
          <wp:effectExtent l="0" t="0" r="0" b="6350"/>
          <wp:docPr id="1" name="Picture 1" descr="http://batman.jamk.fi/%7Evarpe/ictvalmiudet/2016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6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7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9B7" w:rsidRDefault="005835B9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5F41D1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7674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643F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BA84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665D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50C2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DAC5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B69B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CC5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B275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2A1F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B25A84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3CD7C3F"/>
    <w:multiLevelType w:val="hybridMultilevel"/>
    <w:tmpl w:val="89EA71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D44AC"/>
    <w:multiLevelType w:val="hybridMultilevel"/>
    <w:tmpl w:val="A0A6B1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E7"/>
    <w:rsid w:val="00016023"/>
    <w:rsid w:val="00046F4A"/>
    <w:rsid w:val="00072F6D"/>
    <w:rsid w:val="00175BA2"/>
    <w:rsid w:val="001B0EEF"/>
    <w:rsid w:val="001D116B"/>
    <w:rsid w:val="001D51B6"/>
    <w:rsid w:val="001E3F77"/>
    <w:rsid w:val="00234542"/>
    <w:rsid w:val="0025545D"/>
    <w:rsid w:val="00280FAE"/>
    <w:rsid w:val="00295F7C"/>
    <w:rsid w:val="004578E7"/>
    <w:rsid w:val="00517164"/>
    <w:rsid w:val="005835B9"/>
    <w:rsid w:val="005F41D1"/>
    <w:rsid w:val="007D0327"/>
    <w:rsid w:val="008279B7"/>
    <w:rsid w:val="00880EB5"/>
    <w:rsid w:val="008D3BD0"/>
    <w:rsid w:val="00920E39"/>
    <w:rsid w:val="009A660C"/>
    <w:rsid w:val="00A725E1"/>
    <w:rsid w:val="00AB540F"/>
    <w:rsid w:val="00AD46E8"/>
    <w:rsid w:val="00B055B1"/>
    <w:rsid w:val="00C31D95"/>
    <w:rsid w:val="00C4528B"/>
    <w:rsid w:val="00C63847"/>
    <w:rsid w:val="00D404F1"/>
    <w:rsid w:val="00E5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27E2F3"/>
  <w15:chartTrackingRefBased/>
  <w15:docId w15:val="{F5C27636-9E24-48FB-A84F-04774A2B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F77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40F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40F"/>
    <w:pPr>
      <w:keepNext/>
      <w:keepLines/>
      <w:numPr>
        <w:ilvl w:val="1"/>
        <w:numId w:val="1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F77"/>
    <w:pPr>
      <w:keepNext/>
      <w:keepLines/>
      <w:numPr>
        <w:ilvl w:val="2"/>
        <w:numId w:val="1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1B6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1B6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1B6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1B6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1B6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1B6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40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540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F77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F77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E3F77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E3F77"/>
    <w:pPr>
      <w:spacing w:before="0" w:after="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E3F77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880EB5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4528B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C4528B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1B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1B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1B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1B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1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1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1D51B6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1D51B6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1D51B6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1D51B6"/>
    <w:pPr>
      <w:numPr>
        <w:numId w:val="0"/>
      </w:numPr>
    </w:pPr>
  </w:style>
  <w:style w:type="character" w:customStyle="1" w:styleId="KappaleotsikkoChar">
    <w:name w:val="Kappaleotsikko Char"/>
    <w:basedOn w:val="DefaultParagraphFont"/>
    <w:link w:val="Kappaleotsikko"/>
    <w:rsid w:val="001D51B6"/>
    <w:rPr>
      <w:b/>
      <w:sz w:val="24"/>
    </w:rPr>
  </w:style>
  <w:style w:type="paragraph" w:customStyle="1" w:styleId="Lainaus">
    <w:name w:val="Lainaus"/>
    <w:basedOn w:val="Normal"/>
    <w:link w:val="LainausChar"/>
    <w:qFormat/>
    <w:rsid w:val="009A660C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1D51B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">
    <w:name w:val="Lähdeluettelo"/>
    <w:basedOn w:val="Normal"/>
    <w:link w:val="LhdeluetteloChar"/>
    <w:qFormat/>
    <w:rsid w:val="009A660C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9A660C"/>
    <w:rPr>
      <w:i/>
      <w:sz w:val="24"/>
    </w:rPr>
  </w:style>
  <w:style w:type="paragraph" w:customStyle="1" w:styleId="KansiHeader">
    <w:name w:val="KansiHeader"/>
    <w:basedOn w:val="Header"/>
    <w:qFormat/>
    <w:rsid w:val="00B055B1"/>
    <w:pPr>
      <w:jc w:val="left"/>
    </w:pPr>
  </w:style>
  <w:style w:type="character" w:customStyle="1" w:styleId="LhdeluetteloChar">
    <w:name w:val="Lähdeluettelo Char"/>
    <w:basedOn w:val="DefaultParagraphFont"/>
    <w:link w:val="Lhdeluettelo"/>
    <w:rsid w:val="009A660C"/>
    <w:rPr>
      <w:sz w:val="24"/>
    </w:rPr>
  </w:style>
  <w:style w:type="paragraph" w:customStyle="1" w:styleId="Kansi26">
    <w:name w:val="Kansi26"/>
    <w:basedOn w:val="Normal"/>
    <w:qFormat/>
    <w:rsid w:val="00B055B1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B055B1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B055B1"/>
    <w:pPr>
      <w:spacing w:before="0" w:after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5835B9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5835B9"/>
    <w:rPr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880EB5"/>
    <w:pPr>
      <w:spacing w:after="100"/>
      <w:ind w:left="1920"/>
    </w:pPr>
  </w:style>
  <w:style w:type="paragraph" w:styleId="ListParagraph">
    <w:name w:val="List Paragraph"/>
    <w:basedOn w:val="Normal"/>
    <w:uiPriority w:val="34"/>
    <w:qFormat/>
    <w:rsid w:val="00046F4A"/>
    <w:pPr>
      <w:ind w:left="720"/>
      <w:contextualSpacing/>
    </w:pPr>
  </w:style>
  <w:style w:type="table" w:styleId="TableGrid">
    <w:name w:val="Table Grid"/>
    <w:basedOn w:val="TableNormal"/>
    <w:uiPriority w:val="39"/>
    <w:rsid w:val="00C63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638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51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injamock.com/s/BVQKJ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x\Documents\Custom%20Office%20Templates\JAMKin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F2312-491F-447F-8698-9B6A32465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JAMKin_malli.dotx</Template>
  <TotalTime>0</TotalTime>
  <Pages>6</Pages>
  <Words>336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Jarko Miettinen</dc:creator>
  <cp:keywords/>
  <dc:description/>
  <cp:lastModifiedBy>Jarko Miettinen</cp:lastModifiedBy>
  <cp:revision>2</cp:revision>
  <dcterms:created xsi:type="dcterms:W3CDTF">2017-03-06T10:06:00Z</dcterms:created>
  <dcterms:modified xsi:type="dcterms:W3CDTF">2017-03-06T10:06:00Z</dcterms:modified>
</cp:coreProperties>
</file>